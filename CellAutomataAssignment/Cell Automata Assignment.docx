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53" w:rsidRPr="00602253" w:rsidRDefault="00602253" w:rsidP="004D3580">
      <w:pPr>
        <w:spacing w:after="0"/>
        <w:jc w:val="right"/>
        <w:rPr>
          <w:rFonts w:cs="Times New Roman"/>
          <w:sz w:val="24"/>
          <w:szCs w:val="24"/>
          <w:lang w:eastAsia="en-CA"/>
        </w:rPr>
      </w:pPr>
      <w:r w:rsidRPr="00602253">
        <w:rPr>
          <w:rFonts w:cs="Arial"/>
          <w:color w:val="000000"/>
          <w:lang w:eastAsia="en-CA"/>
        </w:rPr>
        <w:t>Vaishali Kumanan</w:t>
      </w:r>
    </w:p>
    <w:p w:rsidR="00602253" w:rsidRPr="00602253" w:rsidRDefault="00602253" w:rsidP="004D3580">
      <w:pPr>
        <w:spacing w:after="0"/>
        <w:rPr>
          <w:rFonts w:cs="Times New Roman"/>
          <w:sz w:val="24"/>
          <w:szCs w:val="24"/>
          <w:lang w:eastAsia="en-CA"/>
        </w:rPr>
      </w:pPr>
    </w:p>
    <w:p w:rsidR="00602253" w:rsidRPr="00602253" w:rsidRDefault="00830AB7" w:rsidP="004D3580">
      <w:pPr>
        <w:spacing w:after="0"/>
        <w:jc w:val="right"/>
        <w:rPr>
          <w:rFonts w:cs="Times New Roman"/>
          <w:sz w:val="24"/>
          <w:szCs w:val="24"/>
          <w:lang w:eastAsia="en-CA"/>
        </w:rPr>
      </w:pPr>
      <w:r>
        <w:rPr>
          <w:rFonts w:cs="Arial"/>
          <w:color w:val="000000"/>
          <w:lang w:eastAsia="en-CA"/>
        </w:rPr>
        <w:t>ICS 4UI</w:t>
      </w:r>
    </w:p>
    <w:p w:rsidR="00602253" w:rsidRPr="00602253" w:rsidRDefault="00602253" w:rsidP="004D3580">
      <w:pPr>
        <w:spacing w:after="0"/>
        <w:rPr>
          <w:rFonts w:cs="Times New Roman"/>
          <w:sz w:val="24"/>
          <w:szCs w:val="24"/>
          <w:lang w:eastAsia="en-CA"/>
        </w:rPr>
      </w:pPr>
    </w:p>
    <w:p w:rsidR="00602253" w:rsidRDefault="00830AB7" w:rsidP="004D3580">
      <w:pPr>
        <w:spacing w:after="0"/>
        <w:jc w:val="right"/>
        <w:rPr>
          <w:rFonts w:cs="Arial"/>
          <w:color w:val="000000"/>
          <w:lang w:eastAsia="en-CA"/>
        </w:rPr>
      </w:pPr>
      <w:r>
        <w:rPr>
          <w:rFonts w:cs="Arial"/>
          <w:color w:val="000000"/>
          <w:lang w:eastAsia="en-CA"/>
        </w:rPr>
        <w:t>Mr</w:t>
      </w:r>
      <w:r w:rsidR="00F26080">
        <w:rPr>
          <w:rFonts w:cs="Arial"/>
          <w:color w:val="000000"/>
          <w:lang w:eastAsia="en-CA"/>
        </w:rPr>
        <w:t>.</w:t>
      </w:r>
      <w:r>
        <w:rPr>
          <w:rFonts w:cs="Arial"/>
          <w:color w:val="000000"/>
          <w:lang w:eastAsia="en-CA"/>
        </w:rPr>
        <w:t xml:space="preserve"> Wilhelm</w:t>
      </w:r>
    </w:p>
    <w:p w:rsidR="00685B8E" w:rsidRPr="00602253" w:rsidRDefault="00685B8E" w:rsidP="004D3580">
      <w:pPr>
        <w:spacing w:after="0"/>
        <w:jc w:val="right"/>
        <w:rPr>
          <w:rFonts w:cs="Times New Roman"/>
          <w:sz w:val="24"/>
          <w:szCs w:val="24"/>
          <w:lang w:eastAsia="en-CA"/>
        </w:rPr>
      </w:pPr>
    </w:p>
    <w:p w:rsidR="00602253" w:rsidRPr="00602253" w:rsidRDefault="00830AB7" w:rsidP="004D3580">
      <w:pPr>
        <w:spacing w:after="0"/>
        <w:jc w:val="right"/>
        <w:rPr>
          <w:rFonts w:cs="Times New Roman"/>
          <w:sz w:val="24"/>
          <w:szCs w:val="24"/>
          <w:lang w:eastAsia="en-CA"/>
        </w:rPr>
      </w:pPr>
      <w:r>
        <w:rPr>
          <w:rFonts w:cs="Arial"/>
          <w:color w:val="000000"/>
          <w:lang w:eastAsia="en-CA"/>
        </w:rPr>
        <w:t>March 16</w:t>
      </w:r>
      <w:r w:rsidRPr="00830AB7">
        <w:rPr>
          <w:rFonts w:cs="Arial"/>
          <w:color w:val="000000"/>
          <w:vertAlign w:val="superscript"/>
          <w:lang w:eastAsia="en-CA"/>
        </w:rPr>
        <w:t>th</w:t>
      </w:r>
      <w:r>
        <w:rPr>
          <w:rFonts w:cs="Arial"/>
          <w:color w:val="000000"/>
          <w:lang w:eastAsia="en-CA"/>
        </w:rPr>
        <w:t>, 2016</w:t>
      </w:r>
    </w:p>
    <w:p w:rsidR="00CE5946" w:rsidRDefault="00830AB7" w:rsidP="004D3580">
      <w:pPr>
        <w:spacing w:after="240"/>
        <w:rPr>
          <w:rFonts w:asciiTheme="majorHAnsi" w:hAnsiTheme="majorHAnsi" w:cs="Times New Roman"/>
          <w:bCs/>
          <w:sz w:val="24"/>
          <w:szCs w:val="24"/>
          <w:lang w:eastAsia="en-CA"/>
        </w:rPr>
      </w:pPr>
      <w:r>
        <w:rPr>
          <w:rFonts w:asciiTheme="majorHAnsi" w:hAnsiTheme="majorHAnsi" w:cs="Times New Roman"/>
          <w:bCs/>
          <w:sz w:val="24"/>
          <w:szCs w:val="24"/>
          <w:lang w:eastAsia="en-CA"/>
        </w:rPr>
        <w:t>What this models:</w:t>
      </w:r>
    </w:p>
    <w:p w:rsidR="00F70309" w:rsidRPr="00F70309" w:rsidRDefault="00F70309" w:rsidP="004D3580">
      <w:pPr>
        <w:spacing w:after="240"/>
        <w:rPr>
          <w:rFonts w:cs="Times New Roman"/>
          <w:bCs/>
          <w:sz w:val="24"/>
          <w:szCs w:val="24"/>
          <w:lang w:eastAsia="en-CA"/>
        </w:rPr>
      </w:pPr>
      <w:r>
        <w:rPr>
          <w:rFonts w:cs="Times New Roman"/>
          <w:bCs/>
          <w:sz w:val="24"/>
          <w:szCs w:val="24"/>
          <w:lang w:eastAsia="en-CA"/>
        </w:rPr>
        <w:t xml:space="preserve">This automaton models the interest in a popular subject within a given population. All popular songs, dances or sayings are first </w:t>
      </w:r>
      <w:r w:rsidR="00F53D6B">
        <w:rPr>
          <w:rFonts w:cs="Times New Roman"/>
          <w:bCs/>
          <w:sz w:val="24"/>
          <w:szCs w:val="24"/>
          <w:lang w:eastAsia="en-CA"/>
        </w:rPr>
        <w:t>judged by individuals. Their opinions are formed solely on what they perceive. After having formed an opinion, it</w:t>
      </w:r>
      <w:r>
        <w:rPr>
          <w:rFonts w:cs="Times New Roman"/>
          <w:bCs/>
          <w:sz w:val="24"/>
          <w:szCs w:val="24"/>
          <w:lang w:eastAsia="en-CA"/>
        </w:rPr>
        <w:t xml:space="preserve"> can change depending on what other people think. If most people surrounding an individual have positive views, it’s likely the individual will also have </w:t>
      </w:r>
      <w:r w:rsidR="00060C00">
        <w:rPr>
          <w:rFonts w:cs="Times New Roman"/>
          <w:bCs/>
          <w:sz w:val="24"/>
          <w:szCs w:val="24"/>
          <w:lang w:eastAsia="en-CA"/>
        </w:rPr>
        <w:t xml:space="preserve">develop </w:t>
      </w:r>
      <w:r>
        <w:rPr>
          <w:rFonts w:cs="Times New Roman"/>
          <w:bCs/>
          <w:sz w:val="24"/>
          <w:szCs w:val="24"/>
          <w:lang w:eastAsia="en-CA"/>
        </w:rPr>
        <w:t>positive views on the subject</w:t>
      </w:r>
      <w:r w:rsidR="00F53D6B">
        <w:rPr>
          <w:rFonts w:cs="Times New Roman"/>
          <w:bCs/>
          <w:sz w:val="24"/>
          <w:szCs w:val="24"/>
          <w:lang w:eastAsia="en-CA"/>
        </w:rPr>
        <w:t xml:space="preserve"> whether it be by changing their perspective or maintaining it</w:t>
      </w:r>
      <w:r>
        <w:rPr>
          <w:rFonts w:cs="Times New Roman"/>
          <w:bCs/>
          <w:sz w:val="24"/>
          <w:szCs w:val="24"/>
          <w:lang w:eastAsia="en-CA"/>
        </w:rPr>
        <w:t>. The same thing can happen with a negative opinion. However, this is not necessarily always the case. Some people will maintain their like or dislike, or they may randomly change their opinion due to other external factors.</w:t>
      </w:r>
    </w:p>
    <w:p w:rsidR="00830AB7" w:rsidRDefault="00F26080" w:rsidP="004D3580">
      <w:pPr>
        <w:spacing w:after="240"/>
        <w:rPr>
          <w:rFonts w:asciiTheme="majorHAnsi" w:hAnsiTheme="majorHAnsi" w:cs="Times New Roman"/>
          <w:bCs/>
          <w:sz w:val="24"/>
          <w:szCs w:val="24"/>
          <w:lang w:eastAsia="en-CA"/>
        </w:rPr>
      </w:pPr>
      <w:r>
        <w:rPr>
          <w:rFonts w:asciiTheme="majorHAnsi" w:hAnsiTheme="majorHAnsi" w:cs="Times New Roman"/>
          <w:bCs/>
          <w:sz w:val="24"/>
          <w:szCs w:val="24"/>
          <w:lang w:eastAsia="en-CA"/>
        </w:rPr>
        <w:t>States of a cell:</w:t>
      </w:r>
    </w:p>
    <w:p w:rsidR="00F70309" w:rsidRPr="00F70309" w:rsidRDefault="00F70309" w:rsidP="004D3580">
      <w:pPr>
        <w:spacing w:after="240"/>
        <w:rPr>
          <w:rFonts w:cs="Times New Roman"/>
          <w:bCs/>
          <w:sz w:val="24"/>
          <w:szCs w:val="24"/>
          <w:lang w:eastAsia="en-CA"/>
        </w:rPr>
      </w:pPr>
      <w:r w:rsidRPr="00F70309">
        <w:rPr>
          <w:rFonts w:cs="Times New Roman"/>
          <w:bCs/>
          <w:sz w:val="24"/>
          <w:szCs w:val="24"/>
          <w:lang w:eastAsia="en-CA"/>
        </w:rPr>
        <w:t xml:space="preserve">A cell can either </w:t>
      </w:r>
      <w:r w:rsidR="00F53D6B">
        <w:rPr>
          <w:rFonts w:cs="Times New Roman"/>
          <w:bCs/>
          <w:sz w:val="24"/>
          <w:szCs w:val="24"/>
          <w:lang w:eastAsia="en-CA"/>
        </w:rPr>
        <w:t>be</w:t>
      </w:r>
      <w:r w:rsidRPr="00F70309">
        <w:rPr>
          <w:rFonts w:cs="Times New Roman"/>
          <w:bCs/>
          <w:sz w:val="24"/>
          <w:szCs w:val="24"/>
          <w:lang w:eastAsia="en-CA"/>
        </w:rPr>
        <w:t xml:space="preserve"> red or blue. </w:t>
      </w:r>
      <w:r w:rsidR="00F53D6B">
        <w:rPr>
          <w:rFonts w:cs="Times New Roman"/>
          <w:bCs/>
          <w:sz w:val="24"/>
          <w:szCs w:val="24"/>
          <w:lang w:eastAsia="en-CA"/>
        </w:rPr>
        <w:t>R</w:t>
      </w:r>
      <w:r w:rsidRPr="00F70309">
        <w:rPr>
          <w:rFonts w:cs="Times New Roman"/>
          <w:bCs/>
          <w:sz w:val="24"/>
          <w:szCs w:val="24"/>
          <w:lang w:eastAsia="en-CA"/>
        </w:rPr>
        <w:t>ed cells represent people who have formed a negative opinion on the subject and blue cells represent people who have formed a positive opinion on the subject.</w:t>
      </w:r>
    </w:p>
    <w:p w:rsidR="000159D5" w:rsidRDefault="00F70309" w:rsidP="004D3580">
      <w:pPr>
        <w:spacing w:after="240"/>
        <w:rPr>
          <w:rFonts w:cs="Times New Roman"/>
          <w:bCs/>
          <w:sz w:val="24"/>
          <w:szCs w:val="24"/>
          <w:lang w:eastAsia="en-CA"/>
        </w:rPr>
      </w:pPr>
      <w:r>
        <w:rPr>
          <w:rFonts w:asciiTheme="majorHAnsi" w:hAnsiTheme="majorHAnsi" w:cs="Times New Roman"/>
          <w:bCs/>
          <w:sz w:val="24"/>
          <w:szCs w:val="24"/>
          <w:lang w:eastAsia="en-CA"/>
        </w:rPr>
        <w:t xml:space="preserve">Evolution </w:t>
      </w:r>
      <w:r w:rsidR="00F26080">
        <w:rPr>
          <w:rFonts w:asciiTheme="majorHAnsi" w:hAnsiTheme="majorHAnsi" w:cs="Times New Roman"/>
          <w:bCs/>
          <w:sz w:val="24"/>
          <w:szCs w:val="24"/>
          <w:lang w:eastAsia="en-CA"/>
        </w:rPr>
        <w:t>Rules:</w:t>
      </w:r>
    </w:p>
    <w:p w:rsidR="00F70309" w:rsidRDefault="000159D5" w:rsidP="004D3580">
      <w:pPr>
        <w:pStyle w:val="ListParagraph"/>
        <w:numPr>
          <w:ilvl w:val="0"/>
          <w:numId w:val="5"/>
        </w:numPr>
        <w:spacing w:after="240"/>
        <w:rPr>
          <w:rFonts w:cs="Times New Roman"/>
          <w:bCs/>
          <w:sz w:val="24"/>
          <w:szCs w:val="24"/>
          <w:lang w:eastAsia="en-CA"/>
        </w:rPr>
      </w:pPr>
      <w:r w:rsidRPr="000159D5">
        <w:rPr>
          <w:rFonts w:cs="Times New Roman"/>
          <w:bCs/>
          <w:sz w:val="24"/>
          <w:szCs w:val="24"/>
          <w:lang w:eastAsia="en-CA"/>
        </w:rPr>
        <w:t xml:space="preserve"> </w:t>
      </w:r>
      <w:r w:rsidR="00F70309" w:rsidRPr="000159D5">
        <w:rPr>
          <w:rFonts w:cs="Times New Roman"/>
          <w:bCs/>
          <w:sz w:val="24"/>
          <w:szCs w:val="24"/>
          <w:lang w:eastAsia="en-CA"/>
        </w:rPr>
        <w:t>If a cell i</w:t>
      </w:r>
      <w:r w:rsidR="004D3580">
        <w:rPr>
          <w:rFonts w:cs="Times New Roman"/>
          <w:bCs/>
          <w:sz w:val="24"/>
          <w:szCs w:val="24"/>
          <w:lang w:eastAsia="en-CA"/>
        </w:rPr>
        <w:t>s surrounded by 3 blue cells (people who like the subject), its colour remains the same (the person’s opinion does not change)</w:t>
      </w:r>
    </w:p>
    <w:p w:rsidR="004D3580" w:rsidRDefault="004D3580" w:rsidP="004D3580">
      <w:pPr>
        <w:pStyle w:val="ListParagraph"/>
        <w:numPr>
          <w:ilvl w:val="0"/>
          <w:numId w:val="5"/>
        </w:numPr>
        <w:spacing w:after="240"/>
        <w:rPr>
          <w:rFonts w:cs="Times New Roman"/>
          <w:bCs/>
          <w:sz w:val="24"/>
          <w:szCs w:val="24"/>
          <w:lang w:eastAsia="en-CA"/>
        </w:rPr>
      </w:pPr>
      <w:r>
        <w:rPr>
          <w:rFonts w:cs="Times New Roman"/>
          <w:bCs/>
          <w:sz w:val="24"/>
          <w:szCs w:val="24"/>
          <w:lang w:eastAsia="en-CA"/>
        </w:rPr>
        <w:t>If a cell is surrounded by more than 6 blue cells, it turns red in the next generation (develops or maintains a negative view on the subject). This is because it can get annoying when too many surrounding people enjoy something and talk about it nonstop.</w:t>
      </w:r>
    </w:p>
    <w:p w:rsidR="004D3580" w:rsidRDefault="004D3580" w:rsidP="004D3580">
      <w:pPr>
        <w:pStyle w:val="ListParagraph"/>
        <w:numPr>
          <w:ilvl w:val="0"/>
          <w:numId w:val="5"/>
        </w:numPr>
        <w:spacing w:after="240"/>
        <w:rPr>
          <w:rFonts w:cs="Times New Roman"/>
          <w:bCs/>
          <w:sz w:val="24"/>
          <w:szCs w:val="24"/>
          <w:lang w:eastAsia="en-CA"/>
        </w:rPr>
      </w:pPr>
      <w:r>
        <w:rPr>
          <w:rFonts w:cs="Times New Roman"/>
          <w:bCs/>
          <w:sz w:val="24"/>
          <w:szCs w:val="24"/>
          <w:lang w:eastAsia="en-CA"/>
        </w:rPr>
        <w:t>If a blue c</w:t>
      </w:r>
      <w:r w:rsidR="00354734">
        <w:rPr>
          <w:rFonts w:cs="Times New Roman"/>
          <w:bCs/>
          <w:sz w:val="24"/>
          <w:szCs w:val="24"/>
          <w:lang w:eastAsia="en-CA"/>
        </w:rPr>
        <w:t>ell is surrounded by more than 4</w:t>
      </w:r>
      <w:r>
        <w:rPr>
          <w:rFonts w:cs="Times New Roman"/>
          <w:bCs/>
          <w:sz w:val="24"/>
          <w:szCs w:val="24"/>
          <w:lang w:eastAsia="en-CA"/>
        </w:rPr>
        <w:t xml:space="preserve"> red cells, it becomes red in the next generation.</w:t>
      </w:r>
    </w:p>
    <w:p w:rsidR="004D3580" w:rsidRDefault="004D3580" w:rsidP="004D3580">
      <w:pPr>
        <w:pStyle w:val="ListParagraph"/>
        <w:numPr>
          <w:ilvl w:val="0"/>
          <w:numId w:val="5"/>
        </w:numPr>
        <w:spacing w:after="240"/>
        <w:rPr>
          <w:rFonts w:cs="Times New Roman"/>
          <w:bCs/>
          <w:sz w:val="24"/>
          <w:szCs w:val="24"/>
          <w:lang w:eastAsia="en-CA"/>
        </w:rPr>
      </w:pPr>
      <w:r>
        <w:rPr>
          <w:rFonts w:cs="Times New Roman"/>
          <w:bCs/>
          <w:sz w:val="24"/>
          <w:szCs w:val="24"/>
          <w:lang w:eastAsia="en-CA"/>
        </w:rPr>
        <w:t xml:space="preserve">If a red cell is surrounded by more than </w:t>
      </w:r>
      <w:r w:rsidR="00354734">
        <w:rPr>
          <w:rFonts w:cs="Times New Roman"/>
          <w:bCs/>
          <w:sz w:val="24"/>
          <w:szCs w:val="24"/>
          <w:lang w:eastAsia="en-CA"/>
        </w:rPr>
        <w:t xml:space="preserve">2 </w:t>
      </w:r>
      <w:r>
        <w:rPr>
          <w:rFonts w:cs="Times New Roman"/>
          <w:bCs/>
          <w:sz w:val="24"/>
          <w:szCs w:val="24"/>
          <w:lang w:eastAsia="en-CA"/>
        </w:rPr>
        <w:t>blue cells, it becomes blue in the next generation.</w:t>
      </w:r>
    </w:p>
    <w:p w:rsidR="00F70309" w:rsidRDefault="00F70309" w:rsidP="004D3580">
      <w:pPr>
        <w:spacing w:after="240"/>
        <w:rPr>
          <w:rFonts w:cs="Times New Roman"/>
          <w:bCs/>
          <w:sz w:val="24"/>
          <w:szCs w:val="24"/>
          <w:lang w:eastAsia="en-CA"/>
        </w:rPr>
      </w:pPr>
    </w:p>
    <w:p w:rsidR="004D3580" w:rsidRPr="00F70309" w:rsidRDefault="004D3580" w:rsidP="004D3580">
      <w:pPr>
        <w:spacing w:after="240"/>
        <w:rPr>
          <w:rFonts w:cs="Times New Roman"/>
          <w:bCs/>
          <w:sz w:val="24"/>
          <w:szCs w:val="24"/>
          <w:lang w:eastAsia="en-CA"/>
        </w:rPr>
      </w:pPr>
    </w:p>
    <w:p w:rsidR="00F26080" w:rsidRDefault="00F26080" w:rsidP="004D3580">
      <w:pPr>
        <w:spacing w:after="240"/>
        <w:rPr>
          <w:rFonts w:asciiTheme="majorHAnsi" w:hAnsiTheme="majorHAnsi" w:cs="Times New Roman"/>
          <w:bCs/>
          <w:sz w:val="24"/>
          <w:szCs w:val="24"/>
          <w:lang w:eastAsia="en-CA"/>
        </w:rPr>
      </w:pPr>
      <w:r>
        <w:rPr>
          <w:rFonts w:asciiTheme="majorHAnsi" w:hAnsiTheme="majorHAnsi" w:cs="Times New Roman"/>
          <w:bCs/>
          <w:sz w:val="24"/>
          <w:szCs w:val="24"/>
          <w:lang w:eastAsia="en-CA"/>
        </w:rPr>
        <w:lastRenderedPageBreak/>
        <w:t>Example:</w:t>
      </w:r>
    </w:p>
    <w:p w:rsidR="00354734" w:rsidRDefault="004D3580" w:rsidP="004D3580">
      <w:pPr>
        <w:spacing w:after="240"/>
        <w:rPr>
          <w:rFonts w:asciiTheme="majorHAnsi" w:hAnsiTheme="majorHAnsi" w:cs="Times New Roman"/>
          <w:bCs/>
          <w:sz w:val="24"/>
          <w:szCs w:val="24"/>
          <w:lang w:eastAsia="en-CA"/>
        </w:rPr>
      </w:pPr>
      <w:r>
        <w:rPr>
          <w:rFonts w:asciiTheme="majorHAnsi" w:hAnsiTheme="majorHAnsi" w:cs="Times New Roman"/>
          <w:bCs/>
          <w:noProof/>
          <w:sz w:val="24"/>
          <w:szCs w:val="24"/>
          <w:lang w:eastAsia="en-CA" w:bidi="ta-L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10B203" wp14:editId="3189D5A9">
                <wp:simplePos x="0" y="0"/>
                <wp:positionH relativeFrom="column">
                  <wp:posOffset>1797050</wp:posOffset>
                </wp:positionH>
                <wp:positionV relativeFrom="paragraph">
                  <wp:posOffset>695960</wp:posOffset>
                </wp:positionV>
                <wp:extent cx="1930400" cy="12700"/>
                <wp:effectExtent l="0" t="95250" r="0" b="1397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E600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41.5pt;margin-top:54.8pt;width:152pt;height:1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D6938F" wp14:editId="35E77C4A">
                <wp:simplePos x="0" y="0"/>
                <wp:positionH relativeFrom="column">
                  <wp:posOffset>4197350</wp:posOffset>
                </wp:positionH>
                <wp:positionV relativeFrom="paragraph">
                  <wp:posOffset>107315</wp:posOffset>
                </wp:positionV>
                <wp:extent cx="431800" cy="41275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45112" id="Rectangle 11" o:spid="_x0000_s1026" style="position:absolute;margin-left:330.5pt;margin-top:8.45pt;width:34pt;height:3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" fillcolor="#c0504d [3205]" strokecolor="#243f60 [1604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7E439" wp14:editId="3A1B212B">
                <wp:simplePos x="0" y="0"/>
                <wp:positionH relativeFrom="column">
                  <wp:posOffset>4629150</wp:posOffset>
                </wp:positionH>
                <wp:positionV relativeFrom="paragraph">
                  <wp:posOffset>107315</wp:posOffset>
                </wp:positionV>
                <wp:extent cx="431800" cy="41275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257A3" id="Rectangle 12" o:spid="_x0000_s1026" style="position:absolute;margin-left:364.5pt;margin-top:8.45pt;width:34pt;height:3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" fillcolor="#4f81bd [3204]" strokecolor="#243f60 [1604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D44CE2" wp14:editId="149640E9">
                <wp:simplePos x="0" y="0"/>
                <wp:positionH relativeFrom="column">
                  <wp:posOffset>5060950</wp:posOffset>
                </wp:positionH>
                <wp:positionV relativeFrom="paragraph">
                  <wp:posOffset>107315</wp:posOffset>
                </wp:positionV>
                <wp:extent cx="431800" cy="41275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7903A" id="Rectangle 13" o:spid="_x0000_s1026" style="position:absolute;margin-left:398.5pt;margin-top:8.45pt;width:34pt;height:3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" fillcolor="#4f81bd [3204]" strokecolor="#243f60 [1604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44F712" wp14:editId="67C751DE">
                <wp:simplePos x="0" y="0"/>
                <wp:positionH relativeFrom="column">
                  <wp:posOffset>4197350</wp:posOffset>
                </wp:positionH>
                <wp:positionV relativeFrom="paragraph">
                  <wp:posOffset>521970</wp:posOffset>
                </wp:positionV>
                <wp:extent cx="431800" cy="41275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F62C9" id="Rectangle 14" o:spid="_x0000_s1026" style="position:absolute;margin-left:330.5pt;margin-top:41.1pt;width:34pt;height:3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" fillcolor="#4f81bd [3204]" strokecolor="#243f60 [1604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9C93CD" wp14:editId="65DF1DBA">
                <wp:simplePos x="0" y="0"/>
                <wp:positionH relativeFrom="column">
                  <wp:posOffset>4629150</wp:posOffset>
                </wp:positionH>
                <wp:positionV relativeFrom="paragraph">
                  <wp:posOffset>521970</wp:posOffset>
                </wp:positionV>
                <wp:extent cx="431800" cy="41275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E9E9E" id="Rectangle 15" o:spid="_x0000_s1026" style="position:absolute;margin-left:364.5pt;margin-top:41.1pt;width:34pt;height:3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" fillcolor="#4f81bd [3204]" strokecolor="black [3213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444E2" wp14:editId="5C53638C">
                <wp:simplePos x="0" y="0"/>
                <wp:positionH relativeFrom="column">
                  <wp:posOffset>5060950</wp:posOffset>
                </wp:positionH>
                <wp:positionV relativeFrom="paragraph">
                  <wp:posOffset>521970</wp:posOffset>
                </wp:positionV>
                <wp:extent cx="431800" cy="412750"/>
                <wp:effectExtent l="0" t="0" r="254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28EBA" id="Rectangle 16" o:spid="_x0000_s1026" style="position:absolute;margin-left:398.5pt;margin-top:41.1pt;width:34pt;height:3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" fillcolor="#c0504d [3205]" strokecolor="#622423 [1605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1EDCB6" wp14:editId="6905E657">
                <wp:simplePos x="0" y="0"/>
                <wp:positionH relativeFrom="column">
                  <wp:posOffset>4197350</wp:posOffset>
                </wp:positionH>
                <wp:positionV relativeFrom="paragraph">
                  <wp:posOffset>934720</wp:posOffset>
                </wp:positionV>
                <wp:extent cx="431800" cy="41275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CBF85" id="Rectangle 17" o:spid="_x0000_s1026" style="position:absolute;margin-left:330.5pt;margin-top:73.6pt;width:34pt;height:3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" fillcolor="#c0504d [3205]" strokecolor="#243f60 [1604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628899" wp14:editId="391F2C20">
                <wp:simplePos x="0" y="0"/>
                <wp:positionH relativeFrom="column">
                  <wp:posOffset>4629150</wp:posOffset>
                </wp:positionH>
                <wp:positionV relativeFrom="paragraph">
                  <wp:posOffset>934720</wp:posOffset>
                </wp:positionV>
                <wp:extent cx="431800" cy="41275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365FC" id="Rectangle 18" o:spid="_x0000_s1026" style="position:absolute;margin-left:364.5pt;margin-top:73.6pt;width:34pt;height:3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" fillcolor="#4f81bd [3204]" strokecolor="#243f60 [1604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EC9998" wp14:editId="3ECD517B">
                <wp:simplePos x="0" y="0"/>
                <wp:positionH relativeFrom="column">
                  <wp:posOffset>5060950</wp:posOffset>
                </wp:positionH>
                <wp:positionV relativeFrom="paragraph">
                  <wp:posOffset>934720</wp:posOffset>
                </wp:positionV>
                <wp:extent cx="431800" cy="412750"/>
                <wp:effectExtent l="0" t="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436F3" id="Rectangle 19" o:spid="_x0000_s1026" style="position:absolute;margin-left:398.5pt;margin-top:73.6pt;width:34pt;height:3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" fillcolor="#c0504d [3205]" strokecolor="#622423 [1605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BBFDC" wp14:editId="6EBC5581">
                <wp:simplePos x="0" y="0"/>
                <wp:positionH relativeFrom="column">
                  <wp:posOffset>38100</wp:posOffset>
                </wp:positionH>
                <wp:positionV relativeFrom="paragraph">
                  <wp:posOffset>939165</wp:posOffset>
                </wp:positionV>
                <wp:extent cx="431800" cy="41275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2A20C" id="Rectangle 8" o:spid="_x0000_s1026" style="position:absolute;margin-left:3pt;margin-top:73.95pt;width:34pt;height:3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" fillcolor="#c0504d [3205]" strokecolor="#622423 [1605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915FF" wp14:editId="253DB347">
                <wp:simplePos x="0" y="0"/>
                <wp:positionH relativeFrom="column">
                  <wp:posOffset>469900</wp:posOffset>
                </wp:positionH>
                <wp:positionV relativeFrom="paragraph">
                  <wp:posOffset>939165</wp:posOffset>
                </wp:positionV>
                <wp:extent cx="431800" cy="4127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C7EA5" id="Rectangle 9" o:spid="_x0000_s1026" style="position:absolute;margin-left:37pt;margin-top:73.95pt;width:34pt;height:3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" fillcolor="#4f81bd [3204]" strokecolor="#243f60 [1604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363E3" wp14:editId="41EBE50A">
                <wp:simplePos x="0" y="0"/>
                <wp:positionH relativeFrom="column">
                  <wp:posOffset>901700</wp:posOffset>
                </wp:positionH>
                <wp:positionV relativeFrom="paragraph">
                  <wp:posOffset>939165</wp:posOffset>
                </wp:positionV>
                <wp:extent cx="431800" cy="41275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F0022" id="Rectangle 10" o:spid="_x0000_s1026" style="position:absolute;margin-left:71pt;margin-top:73.95pt;width:34pt;height:3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" fillcolor="#c0504d [3205]" strokecolor="#622423 [1605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BE87DA" wp14:editId="556E7A27">
                <wp:simplePos x="0" y="0"/>
                <wp:positionH relativeFrom="column">
                  <wp:posOffset>901700</wp:posOffset>
                </wp:positionH>
                <wp:positionV relativeFrom="paragraph">
                  <wp:posOffset>526415</wp:posOffset>
                </wp:positionV>
                <wp:extent cx="431800" cy="41275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83C11" id="Rectangle 7" o:spid="_x0000_s1026" style="position:absolute;margin-left:71pt;margin-top:41.45pt;width:34pt;height:3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" fillcolor="#c0504d [3205]" strokecolor="#622423 [1605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5120B5" wp14:editId="656080DD">
                <wp:simplePos x="0" y="0"/>
                <wp:positionH relativeFrom="column">
                  <wp:posOffset>469900</wp:posOffset>
                </wp:positionH>
                <wp:positionV relativeFrom="paragraph">
                  <wp:posOffset>526415</wp:posOffset>
                </wp:positionV>
                <wp:extent cx="431800" cy="41275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701B" id="Rectangle 6" o:spid="_x0000_s1026" style="position:absolute;margin-left:37pt;margin-top:41.45pt;width:34pt;height:3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" fillcolor="#c0504d [3205]" strokecolor="black [3213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C9891" wp14:editId="29B5DD4D">
                <wp:simplePos x="0" y="0"/>
                <wp:positionH relativeFrom="column">
                  <wp:posOffset>38100</wp:posOffset>
                </wp:positionH>
                <wp:positionV relativeFrom="paragraph">
                  <wp:posOffset>526415</wp:posOffset>
                </wp:positionV>
                <wp:extent cx="431800" cy="41275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85F9" id="Rectangle 5" o:spid="_x0000_s1026" style="position:absolute;margin-left:3pt;margin-top:41.45pt;width:34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" fillcolor="#4f81bd [3204]" strokecolor="#243f60 [1604]" strokeweight="2pt"/>
            </w:pict>
          </mc:Fallback>
        </mc:AlternateContent>
      </w:r>
      <w:r>
        <w:rPr>
          <w:rFonts w:asciiTheme="majorHAnsi" w:hAnsiTheme="majorHAnsi" w:cs="Times New Roman"/>
          <w:bCs/>
          <w:noProof/>
          <w:sz w:val="24"/>
          <w:szCs w:val="24"/>
          <w:lang w:eastAsia="en-CA" w:bidi="ta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798A8" wp14:editId="75A83C05">
                <wp:simplePos x="0" y="0"/>
                <wp:positionH relativeFrom="column">
                  <wp:posOffset>901700</wp:posOffset>
                </wp:positionH>
                <wp:positionV relativeFrom="paragraph">
                  <wp:posOffset>111760</wp:posOffset>
                </wp:positionV>
                <wp:extent cx="431800" cy="41275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A3BD3" id="Rectangle 4" o:spid="_x0000_s1026" style="position:absolute;margin-left:71pt;margin-top:8.8pt;width:34pt;height:3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" fillcolor="#4f81bd [3204]" strokecolor="#243f60 [1604]" strokeweight="2pt"/>
            </w:pict>
          </mc:Fallback>
        </mc:AlternateContent>
      </w:r>
      <w:r>
        <w:rPr>
          <w:rFonts w:asciiTheme="majorHAnsi" w:hAnsiTheme="majorHAnsi" w:cs="Times New Roman"/>
          <w:bCs/>
          <w:noProof/>
          <w:sz w:val="24"/>
          <w:szCs w:val="24"/>
          <w:lang w:eastAsia="en-CA" w:bidi="ta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38799" wp14:editId="5245D51E">
                <wp:simplePos x="0" y="0"/>
                <wp:positionH relativeFrom="column">
                  <wp:posOffset>469900</wp:posOffset>
                </wp:positionH>
                <wp:positionV relativeFrom="paragraph">
                  <wp:posOffset>111760</wp:posOffset>
                </wp:positionV>
                <wp:extent cx="431800" cy="4127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97014" id="Rectangle 3" o:spid="_x0000_s1026" style="position:absolute;margin-left:37pt;margin-top:8.8pt;width:34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" fillcolor="#4f81bd [3204]" strokecolor="#243f60 [1604]" strokeweight="2pt"/>
            </w:pict>
          </mc:Fallback>
        </mc:AlternateContent>
      </w:r>
      <w:r>
        <w:rPr>
          <w:rFonts w:asciiTheme="majorHAnsi" w:hAnsiTheme="majorHAnsi" w:cs="Times New Roman"/>
          <w:bCs/>
          <w:noProof/>
          <w:sz w:val="24"/>
          <w:szCs w:val="24"/>
          <w:lang w:eastAsia="en-CA" w:bidi="ta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DC640" wp14:editId="177B63BD">
                <wp:simplePos x="0" y="0"/>
                <wp:positionH relativeFrom="column">
                  <wp:posOffset>38100</wp:posOffset>
                </wp:positionH>
                <wp:positionV relativeFrom="paragraph">
                  <wp:posOffset>111760</wp:posOffset>
                </wp:positionV>
                <wp:extent cx="431800" cy="4127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0B3D9" id="Rectangle 2" o:spid="_x0000_s1026" style="position:absolute;margin-left:3pt;margin-top:8.8pt;width:34pt;height: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" fillcolor="#c0504d [3205]" strokecolor="#622423 [1605]" strokeweight="2pt"/>
            </w:pict>
          </mc:Fallback>
        </mc:AlternateContent>
      </w:r>
      <w:r>
        <w:rPr>
          <w:rFonts w:asciiTheme="majorHAnsi" w:hAnsiTheme="majorHAnsi" w:cs="Times New Roman"/>
          <w:bCs/>
          <w:sz w:val="24"/>
          <w:szCs w:val="24"/>
          <w:lang w:eastAsia="en-CA"/>
        </w:rPr>
        <w:t xml:space="preserve">           </w:t>
      </w:r>
      <w:bookmarkStart w:id="0" w:name="_GoBack"/>
      <w:bookmarkEnd w:id="0"/>
    </w:p>
    <w:p w:rsidR="00354734" w:rsidRDefault="00354734" w:rsidP="004D3580">
      <w:pPr>
        <w:spacing w:after="240"/>
        <w:rPr>
          <w:rFonts w:asciiTheme="majorHAnsi" w:hAnsiTheme="majorHAnsi" w:cs="Times New Roman"/>
          <w:bCs/>
          <w:sz w:val="24"/>
          <w:szCs w:val="24"/>
          <w:lang w:eastAsia="en-CA"/>
        </w:rPr>
      </w:pPr>
    </w:p>
    <w:p w:rsidR="00354734" w:rsidRDefault="00354734" w:rsidP="004D3580">
      <w:pPr>
        <w:spacing w:after="240"/>
        <w:rPr>
          <w:rFonts w:asciiTheme="majorHAnsi" w:hAnsiTheme="majorHAnsi" w:cs="Times New Roman"/>
          <w:bCs/>
          <w:sz w:val="24"/>
          <w:szCs w:val="24"/>
          <w:lang w:eastAsia="en-CA"/>
        </w:rPr>
      </w:pPr>
    </w:p>
    <w:p w:rsidR="00354734" w:rsidRDefault="00354734" w:rsidP="004D3580">
      <w:pPr>
        <w:spacing w:after="240"/>
        <w:rPr>
          <w:rFonts w:asciiTheme="majorHAnsi" w:hAnsiTheme="majorHAnsi" w:cs="Times New Roman"/>
          <w:bCs/>
          <w:sz w:val="24"/>
          <w:szCs w:val="24"/>
          <w:lang w:eastAsia="en-CA"/>
        </w:rPr>
      </w:pPr>
    </w:p>
    <w:p w:rsidR="00354734" w:rsidRDefault="00354734" w:rsidP="004D3580">
      <w:pPr>
        <w:spacing w:after="240"/>
        <w:rPr>
          <w:rFonts w:cs="Times New Roman"/>
          <w:bCs/>
          <w:sz w:val="24"/>
          <w:szCs w:val="24"/>
          <w:lang w:eastAsia="en-CA"/>
        </w:rPr>
      </w:pPr>
      <w:r>
        <w:rPr>
          <w:rFonts w:cs="Times New Roman"/>
          <w:bCs/>
          <w:sz w:val="24"/>
          <w:szCs w:val="24"/>
          <w:lang w:eastAsia="en-CA"/>
        </w:rPr>
        <w:t>4 surrounding red cells</w:t>
      </w:r>
    </w:p>
    <w:p w:rsidR="004D3580" w:rsidRDefault="00354734" w:rsidP="004D3580">
      <w:pPr>
        <w:spacing w:after="240"/>
        <w:rPr>
          <w:rFonts w:asciiTheme="majorHAnsi" w:hAnsiTheme="majorHAnsi" w:cs="Times New Roman"/>
          <w:bCs/>
          <w:sz w:val="24"/>
          <w:szCs w:val="24"/>
          <w:lang w:eastAsia="en-CA"/>
        </w:rPr>
      </w:pP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4EA4E3" wp14:editId="311865F1">
                <wp:simplePos x="0" y="0"/>
                <wp:positionH relativeFrom="column">
                  <wp:posOffset>44450</wp:posOffset>
                </wp:positionH>
                <wp:positionV relativeFrom="paragraph">
                  <wp:posOffset>498475</wp:posOffset>
                </wp:positionV>
                <wp:extent cx="431800" cy="4127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78D10" id="Rectangle 21" o:spid="_x0000_s1026" style="position:absolute;margin-left:3.5pt;margin-top:39.25pt;width:34pt;height:3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" fillcolor="#c0504d [3205]" strokecolor="#622423 [1605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530D09" wp14:editId="61280249">
                <wp:simplePos x="0" y="0"/>
                <wp:positionH relativeFrom="column">
                  <wp:posOffset>476250</wp:posOffset>
                </wp:positionH>
                <wp:positionV relativeFrom="paragraph">
                  <wp:posOffset>498475</wp:posOffset>
                </wp:positionV>
                <wp:extent cx="431800" cy="41275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A8377" id="Rectangle 22" o:spid="_x0000_s1026" style="position:absolute;margin-left:37.5pt;margin-top:39.25pt;width:34pt;height:3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" fillcolor="#c0504d [3205]" strokecolor="#622423 [1605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C52758" wp14:editId="6D8361FD">
                <wp:simplePos x="0" y="0"/>
                <wp:positionH relativeFrom="column">
                  <wp:posOffset>908050</wp:posOffset>
                </wp:positionH>
                <wp:positionV relativeFrom="paragraph">
                  <wp:posOffset>498475</wp:posOffset>
                </wp:positionV>
                <wp:extent cx="431800" cy="412750"/>
                <wp:effectExtent l="0" t="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FDDE2" id="Rectangle 23" o:spid="_x0000_s1026" style="position:absolute;margin-left:71.5pt;margin-top:39.25pt;width:34pt;height:3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" fillcolor="#c0504d [3205]" strokecolor="#622423 [1605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147ECF" wp14:editId="4151A21E">
                <wp:simplePos x="0" y="0"/>
                <wp:positionH relativeFrom="column">
                  <wp:posOffset>44450</wp:posOffset>
                </wp:positionH>
                <wp:positionV relativeFrom="paragraph">
                  <wp:posOffset>913130</wp:posOffset>
                </wp:positionV>
                <wp:extent cx="431800" cy="412750"/>
                <wp:effectExtent l="0" t="0" r="254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9A15C" id="Rectangle 24" o:spid="_x0000_s1026" style="position:absolute;margin-left:3.5pt;margin-top:71.9pt;width:34pt;height:3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" fillcolor="#4f81bd [3204]" strokecolor="#243f60 [1604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A3C78A" wp14:editId="412ADAB1">
                <wp:simplePos x="0" y="0"/>
                <wp:positionH relativeFrom="column">
                  <wp:posOffset>908050</wp:posOffset>
                </wp:positionH>
                <wp:positionV relativeFrom="paragraph">
                  <wp:posOffset>913130</wp:posOffset>
                </wp:positionV>
                <wp:extent cx="431800" cy="412750"/>
                <wp:effectExtent l="0" t="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D95EB" id="Rectangle 25" o:spid="_x0000_s1026" style="position:absolute;margin-left:71.5pt;margin-top:71.9pt;width:34pt;height:3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" fillcolor="#c0504d [3205]" strokecolor="#622423 [1605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2077DA" wp14:editId="55A28A62">
                <wp:simplePos x="0" y="0"/>
                <wp:positionH relativeFrom="column">
                  <wp:posOffset>44450</wp:posOffset>
                </wp:positionH>
                <wp:positionV relativeFrom="paragraph">
                  <wp:posOffset>1325880</wp:posOffset>
                </wp:positionV>
                <wp:extent cx="431800" cy="412750"/>
                <wp:effectExtent l="0" t="0" r="2540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87056" id="Rectangle 26" o:spid="_x0000_s1026" style="position:absolute;margin-left:3.5pt;margin-top:104.4pt;width:34pt;height:3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" fillcolor="#c0504d [3205]" strokecolor="#622423 [1605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FA2CA4" wp14:editId="468F4395">
                <wp:simplePos x="0" y="0"/>
                <wp:positionH relativeFrom="column">
                  <wp:posOffset>476250</wp:posOffset>
                </wp:positionH>
                <wp:positionV relativeFrom="paragraph">
                  <wp:posOffset>1325880</wp:posOffset>
                </wp:positionV>
                <wp:extent cx="431800" cy="41275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CEC90" id="Rectangle 27" o:spid="_x0000_s1026" style="position:absolute;margin-left:37.5pt;margin-top:104.4pt;width:34pt;height:3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" fillcolor="#4f81bd [3204]" strokecolor="#243f60 [1604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DDCBFE" wp14:editId="02E78587">
                <wp:simplePos x="0" y="0"/>
                <wp:positionH relativeFrom="column">
                  <wp:posOffset>908050</wp:posOffset>
                </wp:positionH>
                <wp:positionV relativeFrom="paragraph">
                  <wp:posOffset>1325880</wp:posOffset>
                </wp:positionV>
                <wp:extent cx="431800" cy="412750"/>
                <wp:effectExtent l="0" t="0" r="254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EE777" id="Rectangle 28" o:spid="_x0000_s1026" style="position:absolute;margin-left:71.5pt;margin-top:104.4pt;width:34pt;height:3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" fillcolor="#4f81bd [3204]" strokecolor="#243f60 [1604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29A963" wp14:editId="5853F4A9">
                <wp:simplePos x="0" y="0"/>
                <wp:positionH relativeFrom="column">
                  <wp:posOffset>4203700</wp:posOffset>
                </wp:positionH>
                <wp:positionV relativeFrom="paragraph">
                  <wp:posOffset>494030</wp:posOffset>
                </wp:positionV>
                <wp:extent cx="431800" cy="412750"/>
                <wp:effectExtent l="0" t="0" r="254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3DA15" id="Rectangle 29" o:spid="_x0000_s1026" style="position:absolute;margin-left:331pt;margin-top:38.9pt;width:34pt;height:3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" fillcolor="#c0504d [3205]" strokecolor="#243f60 [1604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43D55E" wp14:editId="045D5244">
                <wp:simplePos x="0" y="0"/>
                <wp:positionH relativeFrom="column">
                  <wp:posOffset>4635500</wp:posOffset>
                </wp:positionH>
                <wp:positionV relativeFrom="paragraph">
                  <wp:posOffset>494030</wp:posOffset>
                </wp:positionV>
                <wp:extent cx="431800" cy="412750"/>
                <wp:effectExtent l="0" t="0" r="254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79C5D" id="Rectangle 30" o:spid="_x0000_s1026" style="position:absolute;margin-left:365pt;margin-top:38.9pt;width:34pt;height:3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" fillcolor="#c0504d [3205]" strokecolor="#622423 [1605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1C76FE" wp14:editId="410DD8D2">
                <wp:simplePos x="0" y="0"/>
                <wp:positionH relativeFrom="column">
                  <wp:posOffset>5067300</wp:posOffset>
                </wp:positionH>
                <wp:positionV relativeFrom="paragraph">
                  <wp:posOffset>494030</wp:posOffset>
                </wp:positionV>
                <wp:extent cx="431800" cy="412750"/>
                <wp:effectExtent l="0" t="0" r="254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A03D1" id="Rectangle 31" o:spid="_x0000_s1026" style="position:absolute;margin-left:399pt;margin-top:38.9pt;width:34pt;height:3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" fillcolor="#c0504d [3205]" strokecolor="#622423 [1605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DC30C3" wp14:editId="6347873F">
                <wp:simplePos x="0" y="0"/>
                <wp:positionH relativeFrom="column">
                  <wp:posOffset>4203700</wp:posOffset>
                </wp:positionH>
                <wp:positionV relativeFrom="paragraph">
                  <wp:posOffset>908685</wp:posOffset>
                </wp:positionV>
                <wp:extent cx="431800" cy="412750"/>
                <wp:effectExtent l="0" t="0" r="25400" b="254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96A98" id="Rectangle 64" o:spid="_x0000_s1026" style="position:absolute;margin-left:331pt;margin-top:71.55pt;width:34pt;height:3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" fillcolor="#4f81bd [3204]" strokecolor="#243f60 [1604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BF160F" wp14:editId="31BDEA8F">
                <wp:simplePos x="0" y="0"/>
                <wp:positionH relativeFrom="column">
                  <wp:posOffset>5067300</wp:posOffset>
                </wp:positionH>
                <wp:positionV relativeFrom="paragraph">
                  <wp:posOffset>908685</wp:posOffset>
                </wp:positionV>
                <wp:extent cx="431800" cy="412750"/>
                <wp:effectExtent l="0" t="0" r="25400" b="254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A3BA9" id="Rectangle 65" o:spid="_x0000_s1026" style="position:absolute;margin-left:399pt;margin-top:71.55pt;width:34pt;height:3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" fillcolor="#c0504d [3205]" strokecolor="#622423 [1605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35ED12" wp14:editId="12D4B20B">
                <wp:simplePos x="0" y="0"/>
                <wp:positionH relativeFrom="column">
                  <wp:posOffset>4203700</wp:posOffset>
                </wp:positionH>
                <wp:positionV relativeFrom="paragraph">
                  <wp:posOffset>1321435</wp:posOffset>
                </wp:positionV>
                <wp:extent cx="431800" cy="412750"/>
                <wp:effectExtent l="0" t="0" r="25400" b="254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56873" id="Rectangle 66" o:spid="_x0000_s1026" style="position:absolute;margin-left:331pt;margin-top:104.05pt;width:34pt;height:3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" fillcolor="#c0504d [3205]" strokecolor="#243f60 [1604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C79947" wp14:editId="484FF9FB">
                <wp:simplePos x="0" y="0"/>
                <wp:positionH relativeFrom="column">
                  <wp:posOffset>4635500</wp:posOffset>
                </wp:positionH>
                <wp:positionV relativeFrom="paragraph">
                  <wp:posOffset>1321435</wp:posOffset>
                </wp:positionV>
                <wp:extent cx="431800" cy="412750"/>
                <wp:effectExtent l="0" t="0" r="25400" b="254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ABB35" id="Rectangle 67" o:spid="_x0000_s1026" style="position:absolute;margin-left:365pt;margin-top:104.05pt;width:34pt;height:3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" fillcolor="#4f81bd [3204]" strokecolor="#243f60 [1604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1BAA53" wp14:editId="1061D8D2">
                <wp:simplePos x="0" y="0"/>
                <wp:positionH relativeFrom="column">
                  <wp:posOffset>5067300</wp:posOffset>
                </wp:positionH>
                <wp:positionV relativeFrom="paragraph">
                  <wp:posOffset>1321435</wp:posOffset>
                </wp:positionV>
                <wp:extent cx="431800" cy="412750"/>
                <wp:effectExtent l="0" t="0" r="25400" b="254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40159" id="Rectangle 68" o:spid="_x0000_s1026" style="position:absolute;margin-left:399pt;margin-top:104.05pt;width:34pt;height:3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" fillcolor="#4f81bd [3204]" strokecolor="#243f60 [1604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1D2B7E" wp14:editId="6A1A5AD6">
                <wp:simplePos x="0" y="0"/>
                <wp:positionH relativeFrom="column">
                  <wp:posOffset>1803400</wp:posOffset>
                </wp:positionH>
                <wp:positionV relativeFrom="paragraph">
                  <wp:posOffset>1177925</wp:posOffset>
                </wp:positionV>
                <wp:extent cx="1930400" cy="12700"/>
                <wp:effectExtent l="0" t="95250" r="0" b="1397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B343D" id="Straight Arrow Connector 69" o:spid="_x0000_s1026" type="#_x0000_t32" style="position:absolute;margin-left:142pt;margin-top:92.75pt;width:152pt;height:1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09EFA8" wp14:editId="0A3BB862">
                <wp:simplePos x="0" y="0"/>
                <wp:positionH relativeFrom="column">
                  <wp:posOffset>476250</wp:posOffset>
                </wp:positionH>
                <wp:positionV relativeFrom="paragraph">
                  <wp:posOffset>913130</wp:posOffset>
                </wp:positionV>
                <wp:extent cx="431800" cy="412750"/>
                <wp:effectExtent l="0" t="0" r="25400" b="254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0BC4D" id="Rectangle 77" o:spid="_x0000_s1026" style="position:absolute;margin-left:37.5pt;margin-top:71.9pt;width:34pt;height:3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" fillcolor="#4f81bd [3204]" strokecolor="black [3213]" strokeweight="2pt"/>
            </w:pict>
          </mc:Fallback>
        </mc:AlternateContent>
      </w:r>
      <w:r w:rsidRPr="004D3580">
        <w:rPr>
          <w:rFonts w:asciiTheme="majorHAnsi" w:hAnsiTheme="majorHAnsi" w:cs="Times New Roman"/>
          <w:bCs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0EB5AB" wp14:editId="065C327F">
                <wp:simplePos x="0" y="0"/>
                <wp:positionH relativeFrom="column">
                  <wp:posOffset>4635500</wp:posOffset>
                </wp:positionH>
                <wp:positionV relativeFrom="paragraph">
                  <wp:posOffset>908685</wp:posOffset>
                </wp:positionV>
                <wp:extent cx="431800" cy="412750"/>
                <wp:effectExtent l="0" t="0" r="25400" b="254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31582" id="Rectangle 78" o:spid="_x0000_s1026" style="position:absolute;margin-left:365pt;margin-top:71.55pt;width:34pt;height:3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" fillcolor="#c0504d [3205]" strokecolor="black [3213]" strokeweight="2pt"/>
            </w:pict>
          </mc:Fallback>
        </mc:AlternateContent>
      </w:r>
      <w:r>
        <w:rPr>
          <w:rFonts w:cs="Times New Roman"/>
          <w:bCs/>
          <w:sz w:val="24"/>
          <w:szCs w:val="24"/>
          <w:lang w:eastAsia="en-CA"/>
        </w:rPr>
        <w:t>4 surrounding blue cells</w:t>
      </w:r>
      <w:r w:rsidR="004D3580">
        <w:rPr>
          <w:rFonts w:asciiTheme="majorHAnsi" w:hAnsiTheme="majorHAnsi" w:cs="Times New Roman"/>
          <w:bCs/>
          <w:sz w:val="24"/>
          <w:szCs w:val="24"/>
          <w:lang w:eastAsia="en-CA"/>
        </w:rPr>
        <w:t xml:space="preserve">       </w:t>
      </w:r>
    </w:p>
    <w:p w:rsidR="00354734" w:rsidRDefault="00354734" w:rsidP="004D3580">
      <w:pPr>
        <w:spacing w:after="240"/>
        <w:rPr>
          <w:rFonts w:asciiTheme="majorHAnsi" w:hAnsiTheme="majorHAnsi" w:cs="Times New Roman"/>
          <w:bCs/>
          <w:sz w:val="24"/>
          <w:szCs w:val="24"/>
          <w:lang w:eastAsia="en-CA"/>
        </w:rPr>
      </w:pPr>
    </w:p>
    <w:p w:rsidR="00354734" w:rsidRDefault="00354734" w:rsidP="004D3580">
      <w:pPr>
        <w:spacing w:after="240"/>
        <w:rPr>
          <w:rFonts w:asciiTheme="majorHAnsi" w:hAnsiTheme="majorHAnsi" w:cs="Times New Roman"/>
          <w:bCs/>
          <w:sz w:val="24"/>
          <w:szCs w:val="24"/>
          <w:lang w:eastAsia="en-CA"/>
        </w:rPr>
      </w:pPr>
    </w:p>
    <w:p w:rsidR="00354734" w:rsidRDefault="00354734" w:rsidP="004D3580">
      <w:pPr>
        <w:spacing w:after="240"/>
        <w:rPr>
          <w:rFonts w:asciiTheme="majorHAnsi" w:hAnsiTheme="majorHAnsi" w:cs="Times New Roman"/>
          <w:bCs/>
          <w:sz w:val="24"/>
          <w:szCs w:val="24"/>
          <w:lang w:eastAsia="en-CA"/>
        </w:rPr>
      </w:pPr>
    </w:p>
    <w:p w:rsidR="00354734" w:rsidRDefault="00354734" w:rsidP="004D3580">
      <w:pPr>
        <w:spacing w:after="240"/>
        <w:rPr>
          <w:rFonts w:asciiTheme="majorHAnsi" w:hAnsiTheme="majorHAnsi" w:cs="Times New Roman"/>
          <w:bCs/>
          <w:sz w:val="24"/>
          <w:szCs w:val="24"/>
          <w:lang w:eastAsia="en-CA"/>
        </w:rPr>
      </w:pPr>
    </w:p>
    <w:p w:rsidR="00354734" w:rsidRDefault="00354734" w:rsidP="004D3580">
      <w:pPr>
        <w:spacing w:after="240"/>
        <w:rPr>
          <w:rFonts w:cs="Times New Roman"/>
          <w:bCs/>
          <w:sz w:val="24"/>
          <w:szCs w:val="24"/>
          <w:lang w:eastAsia="en-CA"/>
        </w:rPr>
      </w:pPr>
      <w:r>
        <w:rPr>
          <w:rFonts w:cs="Times New Roman"/>
          <w:bCs/>
          <w:sz w:val="24"/>
          <w:szCs w:val="24"/>
          <w:lang w:eastAsia="en-CA"/>
        </w:rPr>
        <w:t>5 surrounding red cells</w:t>
      </w:r>
    </w:p>
    <w:p w:rsidR="00354734" w:rsidRPr="00354734" w:rsidRDefault="00354734" w:rsidP="004D3580">
      <w:pPr>
        <w:spacing w:after="240"/>
        <w:rPr>
          <w:rFonts w:cs="Times New Roman"/>
          <w:bCs/>
          <w:sz w:val="24"/>
          <w:szCs w:val="24"/>
          <w:lang w:eastAsia="en-CA"/>
        </w:rPr>
      </w:pPr>
      <w:r>
        <w:rPr>
          <w:rFonts w:cs="Times New Roman"/>
          <w:bCs/>
          <w:sz w:val="24"/>
          <w:szCs w:val="24"/>
          <w:lang w:eastAsia="en-CA"/>
        </w:rPr>
        <w:t>3 surrounding blue cells</w:t>
      </w:r>
    </w:p>
    <w:sectPr w:rsidR="00354734" w:rsidRPr="00354734" w:rsidSect="00602253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E96" w:rsidRDefault="00404E96" w:rsidP="00602253">
      <w:pPr>
        <w:spacing w:after="0" w:line="240" w:lineRule="auto"/>
      </w:pPr>
      <w:r>
        <w:separator/>
      </w:r>
    </w:p>
  </w:endnote>
  <w:endnote w:type="continuationSeparator" w:id="0">
    <w:p w:rsidR="00404E96" w:rsidRDefault="00404E96" w:rsidP="0060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E96" w:rsidRDefault="00404E96" w:rsidP="00602253">
      <w:pPr>
        <w:spacing w:after="0" w:line="240" w:lineRule="auto"/>
      </w:pPr>
      <w:r>
        <w:separator/>
      </w:r>
    </w:p>
  </w:footnote>
  <w:footnote w:type="continuationSeparator" w:id="0">
    <w:p w:rsidR="00404E96" w:rsidRDefault="00404E96" w:rsidP="00602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09C" w:rsidRDefault="00273443">
    <w:pPr>
      <w:pStyle w:val="Header"/>
      <w:tabs>
        <w:tab w:val="clear" w:pos="4680"/>
        <w:tab w:val="clear" w:pos="9360"/>
      </w:tabs>
      <w:jc w:val="right"/>
      <w:rPr>
        <w:color w:val="548DD4" w:themeColor="text2" w:themeTint="99"/>
        <w:sz w:val="24"/>
        <w:szCs w:val="24"/>
      </w:rPr>
    </w:pPr>
    <w:r>
      <w:rPr>
        <w:noProof/>
        <w:lang w:eastAsia="en-CA" w:bidi="ta-LK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BCAD5E0" wp14:editId="4D8F4C4B">
              <wp:simplePos x="0" y="0"/>
              <wp:positionH relativeFrom="column">
                <wp:posOffset>4757420</wp:posOffset>
              </wp:positionH>
              <wp:positionV relativeFrom="paragraph">
                <wp:posOffset>-201295</wp:posOffset>
              </wp:positionV>
              <wp:extent cx="1550035" cy="364490"/>
              <wp:effectExtent l="13970" t="8255" r="7620" b="825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0035" cy="3644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C3009C" w:rsidRPr="00C3009C" w:rsidRDefault="00C3009C" w:rsidP="00C3009C">
                          <w:pPr>
                            <w:pStyle w:val="Subtitle"/>
                            <w:rPr>
                              <w:color w:val="548DD4" w:themeColor="text2" w:themeTint="99"/>
                            </w:rPr>
                          </w:pPr>
                          <w:r w:rsidRPr="00C3009C">
                            <w:rPr>
                              <w:color w:val="548DD4" w:themeColor="text2" w:themeTint="99"/>
                            </w:rPr>
                            <w:t>Vaishali Kumanan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CAD5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74.6pt;margin-top:-15.85pt;width:122.05pt;height:28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" filled="f" strokecolor="white">
              <v:textbox>
                <w:txbxContent>
                  <w:p w:rsidR="00C3009C" w:rsidRPr="00C3009C" w:rsidRDefault="00C3009C" w:rsidP="00C3009C">
                    <w:pPr>
                      <w:pStyle w:val="Subtitle"/>
                      <w:rPr>
                        <w:color w:val="548DD4" w:themeColor="text2" w:themeTint="99"/>
                      </w:rPr>
                    </w:pPr>
                    <w:r w:rsidRPr="00C3009C">
                      <w:rPr>
                        <w:color w:val="548DD4" w:themeColor="text2" w:themeTint="99"/>
                      </w:rPr>
                      <w:t>Vaishali Kumanan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CA" w:bidi="ta-LK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7BD0EF" wp14:editId="47CF0861">
              <wp:simplePos x="0" y="0"/>
              <wp:positionH relativeFrom="rightMargin">
                <wp:align>left</wp:align>
              </wp:positionH>
              <wp:positionV relativeFrom="topMargin">
                <wp:posOffset>284480</wp:posOffset>
              </wp:positionV>
              <wp:extent cx="731520" cy="740410"/>
              <wp:effectExtent l="0" t="0" r="0" b="2540"/>
              <wp:wrapNone/>
              <wp:docPr id="70" name="Group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1520" cy="740410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09C" w:rsidRDefault="00C3009C">
                            <w:pPr>
                              <w:jc w:val="right"/>
                            </w:pP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54734">
                              <w:rPr>
                                <w:noProof/>
                                <w:color w:val="548DD4" w:themeColor="text2" w:themeTint="99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7BD0EF" id="Group 70" o:spid="_x0000_s1027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">
              <v:shape id="Freeform 71" o:spid="_x0000_s1028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548dd4 [1951]" stroked="f">
                <v:path arrowok="t" o:connecttype="custom" o:connectlocs="0,473242;0,473242;471071,0;475601,0;0,473242" o:connectangles="0,0,0,0,0"/>
              </v:shape>
              <v:shape id="Freeform 72" o:spid="_x0000_s1029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548dd4 [1951]" stroked="f">
                <v:path arrowok="t" o:connecttype="custom" o:connectlocs="0,592679;0,592679;591104,0;595634,4507;0,592679" o:connectangles="0,0,0,0,0"/>
              </v:shape>
              <v:shape id="Freeform 73" o:spid="_x0000_s1030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548dd4 [1951]" stroked="f">
                <v:path arrowok="t" o:connecttype="custom" o:connectlocs="0,582539;0,576905;580913,0;585443,0;0,582539" o:connectangles="0,0,0,0,0"/>
              </v:shape>
              <v:shape id="Freeform 74" o:spid="_x0000_s1031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548dd4 [1951]" stroked="f">
                <v:path arrowok="t" o:connecttype="custom" o:connectlocs="0,520566;0,520566;517499,0;522029,5634;0,520566" o:connectangles="0,0,0,0,0"/>
              </v:shape>
              <v:shape id="Freeform 75" o:spid="_x0000_s1032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548dd4 [1951]" stroked="f">
                <v:path arrowok="t" o:connecttype="custom" o:connectlocs="5662,722258;0,722258;726990,0;731520,0;5662,722258" o:connectangles="0,0,0,0,0"/>
              </v:shape>
              <v:shape id="Text Box 76" o:spid="_x0000_s1033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C3009C" w:rsidRDefault="00C3009C">
                      <w:pPr>
                        <w:jc w:val="right"/>
                      </w:pP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354734">
                        <w:rPr>
                          <w:noProof/>
                          <w:color w:val="548DD4" w:themeColor="text2" w:themeTint="99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A21AE3" w:rsidRDefault="00A21A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6ECB"/>
    <w:multiLevelType w:val="hybridMultilevel"/>
    <w:tmpl w:val="C9D47AFE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364A0C"/>
    <w:multiLevelType w:val="hybridMultilevel"/>
    <w:tmpl w:val="D1BEFA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B5333"/>
    <w:multiLevelType w:val="hybridMultilevel"/>
    <w:tmpl w:val="3F40E9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60B26"/>
    <w:multiLevelType w:val="hybridMultilevel"/>
    <w:tmpl w:val="8C80959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D0F15A0"/>
    <w:multiLevelType w:val="hybridMultilevel"/>
    <w:tmpl w:val="5B0658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B7"/>
    <w:rsid w:val="000159D5"/>
    <w:rsid w:val="00060C00"/>
    <w:rsid w:val="00070BBB"/>
    <w:rsid w:val="00105CAD"/>
    <w:rsid w:val="0013617E"/>
    <w:rsid w:val="00161B94"/>
    <w:rsid w:val="00173B28"/>
    <w:rsid w:val="001D1E60"/>
    <w:rsid w:val="001F1868"/>
    <w:rsid w:val="00260B8C"/>
    <w:rsid w:val="00273443"/>
    <w:rsid w:val="0028285C"/>
    <w:rsid w:val="002E41BD"/>
    <w:rsid w:val="00354734"/>
    <w:rsid w:val="00404E96"/>
    <w:rsid w:val="004906B0"/>
    <w:rsid w:val="00497AB1"/>
    <w:rsid w:val="004D3580"/>
    <w:rsid w:val="0052247C"/>
    <w:rsid w:val="005A7222"/>
    <w:rsid w:val="005C4564"/>
    <w:rsid w:val="005C4A28"/>
    <w:rsid w:val="00602253"/>
    <w:rsid w:val="00604E88"/>
    <w:rsid w:val="0064357D"/>
    <w:rsid w:val="00685B8E"/>
    <w:rsid w:val="006A5799"/>
    <w:rsid w:val="00824718"/>
    <w:rsid w:val="00830AB7"/>
    <w:rsid w:val="008572D9"/>
    <w:rsid w:val="008C67DA"/>
    <w:rsid w:val="00A21AE3"/>
    <w:rsid w:val="00A402CE"/>
    <w:rsid w:val="00AC5BAA"/>
    <w:rsid w:val="00BE1E48"/>
    <w:rsid w:val="00C3009C"/>
    <w:rsid w:val="00CA2963"/>
    <w:rsid w:val="00CD36DE"/>
    <w:rsid w:val="00CD3705"/>
    <w:rsid w:val="00CE5946"/>
    <w:rsid w:val="00D075C4"/>
    <w:rsid w:val="00D138BF"/>
    <w:rsid w:val="00D57842"/>
    <w:rsid w:val="00F26080"/>
    <w:rsid w:val="00F53D6B"/>
    <w:rsid w:val="00F646B1"/>
    <w:rsid w:val="00F7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F9BC81"/>
  <w14:defaultImageDpi w14:val="0"/>
  <w15:docId w15:val="{4C04E2F8-5F26-49BA-9D0D-DAD36C72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CA" w:eastAsia="en-CA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57D"/>
    <w:rPr>
      <w:rFonts w:cs="Latha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E88"/>
    <w:pPr>
      <w:spacing w:after="0" w:line="240" w:lineRule="auto"/>
    </w:pPr>
    <w:rPr>
      <w:rFonts w:cs="Latha"/>
      <w:lang w:val="en-US" w:eastAsia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02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0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02253"/>
    <w:rPr>
      <w:rFonts w:cs="Latha"/>
      <w:lang w:val="x-none" w:eastAsia="en-US" w:bidi="ar-SA"/>
    </w:rPr>
  </w:style>
  <w:style w:type="paragraph" w:styleId="Footer">
    <w:name w:val="footer"/>
    <w:basedOn w:val="Normal"/>
    <w:link w:val="FooterChar"/>
    <w:uiPriority w:val="99"/>
    <w:rsid w:val="0060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02253"/>
    <w:rPr>
      <w:rFonts w:cs="Latha"/>
      <w:lang w:val="x-non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09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C3009C"/>
    <w:rPr>
      <w:rFonts w:eastAsiaTheme="minorEastAsia" w:cs="Latha"/>
      <w:color w:val="5A5A5A" w:themeColor="text1" w:themeTint="A5"/>
      <w:spacing w:val="15"/>
      <w:lang w:val="x-none" w:eastAsia="en-US" w:bidi="ar-SA"/>
    </w:rPr>
  </w:style>
  <w:style w:type="character" w:customStyle="1" w:styleId="st1">
    <w:name w:val="st1"/>
    <w:basedOn w:val="DefaultParagraphFont"/>
    <w:rsid w:val="00CA296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348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8514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8" w:color="000000"/>
            <w:bottom w:val="single" w:sz="6" w:space="8" w:color="000000"/>
            <w:right w:val="single" w:sz="6" w:space="8" w:color="000000"/>
          </w:divBdr>
          <w:divsChild>
            <w:div w:id="1788348513">
              <w:marLeft w:val="0"/>
              <w:marRight w:val="0"/>
              <w:marTop w:val="0"/>
              <w:marBottom w:val="0"/>
              <w:divBdr>
                <w:top w:val="dashed" w:sz="6" w:space="8" w:color="00A886"/>
                <w:left w:val="dashed" w:sz="6" w:space="8" w:color="00A886"/>
                <w:bottom w:val="dashed" w:sz="6" w:space="8" w:color="00A886"/>
                <w:right w:val="dashed" w:sz="6" w:space="8" w:color="00A886"/>
              </w:divBdr>
            </w:div>
          </w:divsChild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shali\Documents\Custom%20Office%20Templates\La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Template</Template>
  <TotalTime>1841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Kumanan</dc:creator>
  <cp:keywords/>
  <dc:description/>
  <cp:lastModifiedBy>Vaishali Kumanan</cp:lastModifiedBy>
  <cp:revision>1</cp:revision>
  <dcterms:created xsi:type="dcterms:W3CDTF">2016-03-18T01:58:00Z</dcterms:created>
  <dcterms:modified xsi:type="dcterms:W3CDTF">2016-03-21T00:56:00Z</dcterms:modified>
</cp:coreProperties>
</file>